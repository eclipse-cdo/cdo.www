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C11" w:rsidRPr="00493551" w:rsidRDefault="006E1C11" w:rsidP="00493551">
      <w:pPr>
        <w:jc w:val="both"/>
        <w:rPr>
          <w:b/>
        </w:rPr>
      </w:pPr>
      <w:r w:rsidRPr="00493551">
        <w:rPr>
          <w:rFonts w:ascii="Courier New" w:hAnsi="Courier New" w:cs="Courier New"/>
          <w:b/>
          <w:color w:val="000000"/>
          <w:sz w:val="24"/>
          <w:szCs w:val="20"/>
        </w:rPr>
        <w:t>&lt;property name="overrideUUID" value=""/&gt;</w:t>
      </w:r>
    </w:p>
    <w:p w:rsidR="006E1C11" w:rsidRDefault="006E1C11" w:rsidP="00CF4F13">
      <w:pPr>
        <w:pStyle w:val="ListParagraph"/>
        <w:numPr>
          <w:ilvl w:val="0"/>
          <w:numId w:val="1"/>
        </w:numPr>
      </w:pPr>
      <w:r>
        <w:t>Preparation</w:t>
      </w:r>
    </w:p>
    <w:p w:rsidR="006E1C11" w:rsidRDefault="006E1C11" w:rsidP="00CF4F13">
      <w:pPr>
        <w:pStyle w:val="ListParagraph"/>
        <w:numPr>
          <w:ilvl w:val="1"/>
          <w:numId w:val="1"/>
        </w:numPr>
      </w:pPr>
      <w:r>
        <w:t>Zwei instanzen staren</w:t>
      </w:r>
    </w:p>
    <w:p w:rsidR="006E1C11" w:rsidRDefault="006E1C11" w:rsidP="00CF4F13">
      <w:pPr>
        <w:pStyle w:val="ListParagraph"/>
        <w:numPr>
          <w:ilvl w:val="0"/>
          <w:numId w:val="1"/>
        </w:numPr>
      </w:pPr>
      <w:r>
        <w:t>Introduction</w:t>
      </w:r>
    </w:p>
    <w:p w:rsidR="006E1C11" w:rsidRDefault="006E1C11" w:rsidP="00CF4F13">
      <w:pPr>
        <w:pStyle w:val="ListParagraph"/>
        <w:numPr>
          <w:ilvl w:val="1"/>
          <w:numId w:val="1"/>
        </w:numPr>
      </w:pPr>
      <w:r>
        <w:t>Dawn Genmodel zeigen</w:t>
      </w:r>
    </w:p>
    <w:p w:rsidR="006E1C11" w:rsidRDefault="006E1C11" w:rsidP="00CF4F13">
      <w:pPr>
        <w:pStyle w:val="ListParagraph"/>
        <w:numPr>
          <w:ilvl w:val="1"/>
          <w:numId w:val="1"/>
        </w:numPr>
      </w:pPr>
      <w:r>
        <w:t>Referenzen auf EMF und GMF genmodel</w:t>
      </w:r>
    </w:p>
    <w:p w:rsidR="006E1C11" w:rsidRDefault="006E1C11" w:rsidP="00CF4F13">
      <w:pPr>
        <w:pStyle w:val="ListParagraph"/>
        <w:numPr>
          <w:ilvl w:val="1"/>
          <w:numId w:val="1"/>
        </w:numPr>
      </w:pPr>
      <w:r>
        <w:t>Kurzer Überblick über den Code (welche Fragmente)</w:t>
      </w:r>
    </w:p>
    <w:p w:rsidR="006E1C11" w:rsidRDefault="006E1C11" w:rsidP="00CF4F13">
      <w:pPr>
        <w:pStyle w:val="ListParagraph"/>
        <w:numPr>
          <w:ilvl w:val="0"/>
          <w:numId w:val="1"/>
        </w:numPr>
      </w:pPr>
      <w:r>
        <w:t>Create Diagram</w:t>
      </w:r>
    </w:p>
    <w:p w:rsidR="006E1C11" w:rsidRDefault="006E1C11" w:rsidP="00CF4F13">
      <w:pPr>
        <w:pStyle w:val="ListParagraph"/>
        <w:numPr>
          <w:ilvl w:val="1"/>
          <w:numId w:val="1"/>
        </w:numPr>
      </w:pPr>
      <w:r>
        <w:t>Ein Dawn Diagram anlegen „default“</w:t>
      </w:r>
    </w:p>
    <w:p w:rsidR="006E1C11" w:rsidRDefault="006E1C11" w:rsidP="00CF4F13">
      <w:pPr>
        <w:pStyle w:val="ListParagraph"/>
        <w:numPr>
          <w:ilvl w:val="1"/>
          <w:numId w:val="1"/>
        </w:numPr>
      </w:pPr>
      <w:r>
        <w:t>Collaborative</w:t>
      </w:r>
    </w:p>
    <w:p w:rsidR="006E1C11" w:rsidRPr="009B5A1B" w:rsidRDefault="006E1C11" w:rsidP="00FB3F1F">
      <w:pPr>
        <w:pStyle w:val="ListParagraph"/>
        <w:numPr>
          <w:ilvl w:val="2"/>
          <w:numId w:val="1"/>
        </w:numPr>
      </w:pPr>
      <w:r w:rsidRPr="009B5A1B">
        <w:t>Switch auf zweiten Client (damit man sofort sieht, dass sich was tut)</w:t>
      </w:r>
    </w:p>
    <w:p w:rsidR="006E1C11" w:rsidRDefault="006E1C11" w:rsidP="00FB3F1F">
      <w:pPr>
        <w:pStyle w:val="ListParagraph"/>
        <w:numPr>
          <w:ilvl w:val="2"/>
          <w:numId w:val="1"/>
        </w:numPr>
      </w:pPr>
      <w:r w:rsidRPr="00FB3F1F">
        <w:t>Öffnen der Resource über den DawnExplorer</w:t>
      </w:r>
    </w:p>
    <w:p w:rsidR="006E1C11" w:rsidRDefault="006E1C11" w:rsidP="00CF4F13">
      <w:pPr>
        <w:pStyle w:val="ListParagraph"/>
        <w:numPr>
          <w:ilvl w:val="1"/>
          <w:numId w:val="1"/>
        </w:numPr>
      </w:pPr>
      <w:r>
        <w:t>Interface „Animal“</w:t>
      </w:r>
    </w:p>
    <w:p w:rsidR="006E1C11" w:rsidRDefault="006E1C11" w:rsidP="00BB5CF5">
      <w:pPr>
        <w:pStyle w:val="ListParagraph"/>
        <w:numPr>
          <w:ilvl w:val="2"/>
          <w:numId w:val="1"/>
        </w:numPr>
      </w:pPr>
      <w:r>
        <w:t>getName</w:t>
      </w:r>
    </w:p>
    <w:p w:rsidR="006E1C11" w:rsidRDefault="006E1C11" w:rsidP="00CF4F13">
      <w:pPr>
        <w:pStyle w:val="ListParagraph"/>
        <w:numPr>
          <w:ilvl w:val="1"/>
          <w:numId w:val="1"/>
        </w:numPr>
      </w:pPr>
      <w:r>
        <w:t>Klasse „Cat“</w:t>
      </w:r>
    </w:p>
    <w:p w:rsidR="006E1C11" w:rsidRDefault="006E1C11" w:rsidP="00BB5CF5">
      <w:pPr>
        <w:pStyle w:val="ListParagraph"/>
        <w:numPr>
          <w:ilvl w:val="2"/>
          <w:numId w:val="1"/>
        </w:numPr>
      </w:pPr>
      <w:r w:rsidRPr="004C3699">
        <w:rPr>
          <w:b/>
        </w:rPr>
        <w:t>int</w:t>
      </w:r>
      <w:r>
        <w:t xml:space="preserve"> name (ansichtlicher Fehler)</w:t>
      </w:r>
    </w:p>
    <w:p w:rsidR="006E1C11" w:rsidRDefault="006E1C11" w:rsidP="00CF4F13">
      <w:pPr>
        <w:pStyle w:val="ListParagraph"/>
        <w:numPr>
          <w:ilvl w:val="1"/>
          <w:numId w:val="1"/>
        </w:numPr>
        <w:rPr>
          <w:lang w:val="en-GB"/>
        </w:rPr>
      </w:pPr>
      <w:r w:rsidRPr="00BB5CF5">
        <w:rPr>
          <w:lang w:val="en-GB"/>
        </w:rPr>
        <w:t>Klasse „Tiger“ (Tiger is subclass of Feline)</w:t>
      </w:r>
    </w:p>
    <w:p w:rsidR="006E1C11" w:rsidRDefault="006E1C11" w:rsidP="00FB3F1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Conflicts</w:t>
      </w:r>
    </w:p>
    <w:p w:rsidR="006E1C11" w:rsidRDefault="006E1C11" w:rsidP="00FB3F1F">
      <w:pPr>
        <w:pStyle w:val="ListParagraph"/>
        <w:numPr>
          <w:ilvl w:val="1"/>
          <w:numId w:val="1"/>
        </w:numPr>
      </w:pPr>
      <w:r>
        <w:t>Konflikt durch gleichzeitigen Move erzeugen (Tiger nach links/Tiger nach rechts)</w:t>
      </w:r>
    </w:p>
    <w:p w:rsidR="006E1C11" w:rsidRDefault="006E1C11" w:rsidP="00FB3F1F">
      <w:pPr>
        <w:pStyle w:val="ListParagraph"/>
        <w:numPr>
          <w:ilvl w:val="1"/>
          <w:numId w:val="1"/>
        </w:numPr>
      </w:pPr>
      <w:r>
        <w:t>Konflikt auflösen</w:t>
      </w:r>
    </w:p>
    <w:p w:rsidR="006E1C11" w:rsidRDefault="006E1C11" w:rsidP="009B5A1B">
      <w:pPr>
        <w:pStyle w:val="ListParagraph"/>
        <w:numPr>
          <w:ilvl w:val="0"/>
          <w:numId w:val="1"/>
        </w:numPr>
      </w:pPr>
      <w:r>
        <w:t>EMF editor</w:t>
      </w:r>
    </w:p>
    <w:p w:rsidR="006E1C11" w:rsidRDefault="006E1C11" w:rsidP="009B5A1B">
      <w:pPr>
        <w:pStyle w:val="ListParagraph"/>
        <w:numPr>
          <w:ilvl w:val="1"/>
          <w:numId w:val="1"/>
        </w:numPr>
      </w:pPr>
      <w:r>
        <w:t>EMF editor auf einem Client öffnen</w:t>
      </w:r>
    </w:p>
    <w:p w:rsidR="006E1C11" w:rsidRDefault="006E1C11" w:rsidP="009B5A1B">
      <w:pPr>
        <w:pStyle w:val="ListParagraph"/>
        <w:numPr>
          <w:ilvl w:val="1"/>
          <w:numId w:val="1"/>
        </w:numPr>
      </w:pPr>
      <w:r>
        <w:t>Zum Tiger navigieren und „int name“ in „String name“ ändern (Vielleicht hier vorher noch einen Konflikt erzeugen?)</w:t>
      </w:r>
    </w:p>
    <w:p w:rsidR="006E1C11" w:rsidRDefault="006E1C11" w:rsidP="001A2A7E">
      <w:pPr>
        <w:pStyle w:val="ListParagraph"/>
        <w:numPr>
          <w:ilvl w:val="0"/>
          <w:numId w:val="1"/>
        </w:numPr>
      </w:pPr>
      <w:r>
        <w:t>Web editor</w:t>
      </w:r>
    </w:p>
    <w:p w:rsidR="006E1C11" w:rsidRDefault="006E1C11" w:rsidP="001A2A7E">
      <w:pPr>
        <w:pStyle w:val="ListParagraph"/>
        <w:numPr>
          <w:ilvl w:val="1"/>
          <w:numId w:val="1"/>
        </w:numPr>
      </w:pPr>
      <w:r>
        <w:t>Jetzt browser mit der richtigen URL öffnen (Anordnung: Browser rechts/Client 2 links)</w:t>
      </w:r>
    </w:p>
    <w:p w:rsidR="006E1C11" w:rsidRDefault="006E1C11" w:rsidP="001A2A7E">
      <w:pPr>
        <w:pStyle w:val="ListParagraph"/>
        <w:numPr>
          <w:ilvl w:val="1"/>
          <w:numId w:val="1"/>
        </w:numPr>
      </w:pPr>
      <w:hyperlink r:id="rId5" w:history="1">
        <w:r w:rsidRPr="00526910">
          <w:rPr>
            <w:rStyle w:val="Hyperlink"/>
          </w:rPr>
          <w:t>http://localhost:8080/diagram?type=draw2d&amp;pluginid=org.eclipse.emf.cdo.dawn.examples.acore.diagram&amp;path=default.acore_diagram</w:t>
        </w:r>
      </w:hyperlink>
    </w:p>
    <w:p w:rsidR="006E1C11" w:rsidRPr="001A2A7E" w:rsidRDefault="006E1C11" w:rsidP="001A2A7E">
      <w:pPr>
        <w:pStyle w:val="ListParagraph"/>
        <w:numPr>
          <w:ilvl w:val="1"/>
          <w:numId w:val="1"/>
        </w:numPr>
      </w:pPr>
      <w:r w:rsidRPr="001A2A7E">
        <w:t xml:space="preserve">„Arrange all“ in Client 2 (rechts) </w:t>
      </w:r>
      <w:r w:rsidRPr="001A2A7E">
        <w:rPr>
          <w:lang w:val="en-GB"/>
        </w:rPr>
        <w:sym w:font="Wingdings" w:char="F0E0"/>
      </w:r>
      <w:r w:rsidRPr="001A2A7E">
        <w:t>Änderung in Browser sichtbar</w:t>
      </w:r>
    </w:p>
    <w:p w:rsidR="006E1C11" w:rsidRDefault="006E1C11" w:rsidP="001A2A7E">
      <w:pPr>
        <w:pStyle w:val="ListParagraph"/>
        <w:numPr>
          <w:ilvl w:val="1"/>
          <w:numId w:val="1"/>
        </w:numPr>
      </w:pPr>
      <w:r>
        <w:t>Tiger in Browser moven</w:t>
      </w:r>
      <w:r>
        <w:sym w:font="Wingdings" w:char="F0E0"/>
      </w:r>
      <w:r>
        <w:t>Änderung in Eclipse sichtbar</w:t>
      </w:r>
    </w:p>
    <w:p w:rsidR="006E1C11" w:rsidRDefault="006E1C11" w:rsidP="001A2A7E">
      <w:pPr>
        <w:pStyle w:val="ListParagraph"/>
        <w:numPr>
          <w:ilvl w:val="1"/>
          <w:numId w:val="1"/>
        </w:numPr>
      </w:pPr>
      <w:r>
        <w:t xml:space="preserve">Editieren im Browser: Tiger </w:t>
      </w:r>
      <w:r>
        <w:sym w:font="Wingdings" w:char="F0E0"/>
      </w:r>
      <w:r>
        <w:t xml:space="preserve"> Panther</w:t>
      </w:r>
    </w:p>
    <w:p w:rsidR="006E1C11" w:rsidRDefault="006E1C11" w:rsidP="001A2A7E">
      <w:pPr>
        <w:pStyle w:val="ListParagraph"/>
        <w:numPr>
          <w:ilvl w:val="1"/>
          <w:numId w:val="1"/>
        </w:numPr>
      </w:pPr>
      <w:r>
        <w:t>(Löschen noch zeigen?)</w:t>
      </w:r>
    </w:p>
    <w:p w:rsidR="006E1C11" w:rsidRPr="001A2A7E" w:rsidRDefault="006E1C11" w:rsidP="003B3722">
      <w:pPr>
        <w:pStyle w:val="ListParagraph"/>
        <w:numPr>
          <w:ilvl w:val="0"/>
          <w:numId w:val="1"/>
        </w:numPr>
      </w:pPr>
      <w:r>
        <w:t>Back to Eike</w:t>
      </w:r>
    </w:p>
    <w:sectPr w:rsidR="006E1C11" w:rsidRPr="001A2A7E" w:rsidSect="006E6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D4A51"/>
    <w:multiLevelType w:val="hybridMultilevel"/>
    <w:tmpl w:val="8730BE82"/>
    <w:lvl w:ilvl="0" w:tplc="CF2425AC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4F13"/>
    <w:rsid w:val="000D1D7C"/>
    <w:rsid w:val="001904F7"/>
    <w:rsid w:val="001A2A7E"/>
    <w:rsid w:val="001F36DB"/>
    <w:rsid w:val="003B3722"/>
    <w:rsid w:val="00493551"/>
    <w:rsid w:val="004C3699"/>
    <w:rsid w:val="00526910"/>
    <w:rsid w:val="006E1C11"/>
    <w:rsid w:val="006E6756"/>
    <w:rsid w:val="00716FF5"/>
    <w:rsid w:val="009B5A1B"/>
    <w:rsid w:val="00A01C8C"/>
    <w:rsid w:val="00A32283"/>
    <w:rsid w:val="00AA0EF3"/>
    <w:rsid w:val="00BB5CF5"/>
    <w:rsid w:val="00CF4F13"/>
    <w:rsid w:val="00FB3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756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F4F1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1A2A7E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diagram?type=draw2d&amp;pluginid=org.eclipse.emf.cdo.dawn.examples.acore.diagram&amp;path=default.acore_dia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179</Words>
  <Characters>1134</Characters>
  <Application>Microsoft Office Outlook</Application>
  <DocSecurity>0</DocSecurity>
  <Lines>0</Lines>
  <Paragraphs>0</Paragraphs>
  <ScaleCrop>false</ScaleCrop>
  <Company>Killas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killa</dc:creator>
  <cp:keywords/>
  <dc:description/>
  <cp:lastModifiedBy>Katharina Stöver</cp:lastModifiedBy>
  <cp:revision>13</cp:revision>
  <dcterms:created xsi:type="dcterms:W3CDTF">2010-10-31T15:21:00Z</dcterms:created>
  <dcterms:modified xsi:type="dcterms:W3CDTF">2010-11-01T14:44:00Z</dcterms:modified>
</cp:coreProperties>
</file>